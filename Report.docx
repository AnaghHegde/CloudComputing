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1A22C3" w:rsidRDefault="00F032AD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9AFB0E4" wp14:editId="64220E7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C434E7" w:rsidP="00C434E7">
                                <w:pPr>
                                  <w:pStyle w:val="ContactInfo"/>
                                  <w:ind w:left="2160" w:firstLine="720"/>
                                  <w:jc w:val="left"/>
                                </w:pPr>
                                <w:r>
                                  <w:t>14cs341 |Cloud Computing |18-01-2017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AFB0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1A22C3" w:rsidRDefault="00C434E7" w:rsidP="00C434E7">
                          <w:pPr>
                            <w:pStyle w:val="ContactInfo"/>
                            <w:ind w:left="2160" w:firstLine="720"/>
                            <w:jc w:val="left"/>
                          </w:pPr>
                          <w:r>
                            <w:t>14cs341 |Cloud Computing |18-01-2017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0E962" wp14:editId="175610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22C3" w:rsidRDefault="004B5EBE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0EE7">
                                      <w:t>RESTful Application</w:t>
                                    </w:r>
                                  </w:sdtContent>
                                </w:sdt>
                              </w:p>
                              <w:p w:rsidR="001A22C3" w:rsidRDefault="004B5EBE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34E7">
                                      <w:rPr>
                                        <w:lang w:val="en-IN"/>
                                      </w:rPr>
                                      <w:t>by ganesh bhargav ch (1PI14CS037), manoj vignesh k(1PI14CS058) m ,ahmed fouzan(1PI14CS012),H V anagh(1PI14CS039)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90E962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1A22C3" w:rsidRDefault="004B5EBE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0EE7">
                                <w:t>RESTful Application</w:t>
                              </w:r>
                            </w:sdtContent>
                          </w:sdt>
                        </w:p>
                        <w:p w:rsidR="001A22C3" w:rsidRDefault="004B5EBE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434E7">
                                <w:rPr>
                                  <w:lang w:val="en-IN"/>
                                </w:rPr>
                                <w:t>by ganesh bhargav ch (1PI14CS037), manoj vignesh k(1PI14CS058) m ,ahmed fouzan(1PI14CS012),H V anagh(1PI14CS039)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0" wp14:anchorId="5BBFCA95" wp14:editId="67CB927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A22C3" w:rsidRDefault="00F032AD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1A22C3" w:rsidRDefault="00DE2911" w:rsidP="00DE2911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Technologies used  :</w:t>
      </w:r>
    </w:p>
    <w:p w:rsidR="00457571" w:rsidRDefault="00457571" w:rsidP="00DE2911">
      <w:r>
        <w:t>1)Nodejs</w:t>
      </w:r>
    </w:p>
    <w:p w:rsidR="00457571" w:rsidRDefault="00457571" w:rsidP="00DE2911">
      <w:r>
        <w:t xml:space="preserve">2)Express </w:t>
      </w:r>
    </w:p>
    <w:p w:rsidR="00457571" w:rsidRDefault="00457571" w:rsidP="00DE2911">
      <w:r>
        <w:t>3)MongoDB</w:t>
      </w:r>
    </w:p>
    <w:p w:rsidR="00457571" w:rsidRDefault="00457571" w:rsidP="00DE2911">
      <w:r>
        <w:t>4)Rest Architecture</w:t>
      </w:r>
    </w:p>
    <w:p w:rsidR="00457571" w:rsidRDefault="00457571" w:rsidP="00DE2911">
      <w:r>
        <w:t>5)HTML</w:t>
      </w:r>
    </w:p>
    <w:p w:rsidR="00457571" w:rsidRDefault="00457571" w:rsidP="00DE2911">
      <w:r>
        <w:t>6)Javascript</w:t>
      </w:r>
    </w:p>
    <w:p w:rsidR="00457571" w:rsidRDefault="00457571" w:rsidP="00DE2911">
      <w:r>
        <w:t>7)Bootstrap</w:t>
      </w:r>
    </w:p>
    <w:p w:rsidR="00457571" w:rsidRDefault="00457571" w:rsidP="00DE2911">
      <w:r>
        <w:t>8)</w:t>
      </w:r>
      <w:r w:rsidR="005E20C1">
        <w:t>Ajax</w:t>
      </w:r>
    </w:p>
    <w:p w:rsidR="005E20C1" w:rsidRDefault="005E20C1" w:rsidP="00DE2911"/>
    <w:p w:rsidR="004C44E8" w:rsidRDefault="00E132B9" w:rsidP="00DE2911">
      <w:r>
        <w:t>Node</w:t>
      </w:r>
      <w:r w:rsidR="00743C27">
        <w:t xml:space="preserve">.js is an open source cross </w:t>
      </w:r>
      <w:r w:rsidR="00D6780F">
        <w:t>platform</w:t>
      </w:r>
      <w:r w:rsidR="00CC7B3E">
        <w:t xml:space="preserve"> Javascript runtime environment</w:t>
      </w:r>
      <w:r w:rsidR="00D6780F">
        <w:t xml:space="preserve"> </w:t>
      </w:r>
      <w:r w:rsidR="00C245BE">
        <w:t xml:space="preserve">built on google chrome’s </w:t>
      </w:r>
      <w:r w:rsidR="00CC59C4">
        <w:t>J</w:t>
      </w:r>
      <w:r w:rsidR="00C245BE">
        <w:t>avascript V8 engine</w:t>
      </w:r>
      <w:r w:rsidR="00991F6F">
        <w:t xml:space="preserve"> , </w:t>
      </w:r>
      <w:r w:rsidR="00471946">
        <w:t xml:space="preserve">that </w:t>
      </w:r>
      <w:r w:rsidR="002B75CD">
        <w:t>will enable better , efficient , faster execution as compared to Javascript.</w:t>
      </w:r>
      <w:r w:rsidR="00743C27">
        <w:t xml:space="preserve"> </w:t>
      </w:r>
      <w:r w:rsidR="004328EA">
        <w:t>Express is a</w:t>
      </w:r>
      <w:r w:rsidR="001D1A38">
        <w:t>n application framework for Node.js</w:t>
      </w:r>
      <w:r w:rsidR="001077EA">
        <w:t xml:space="preserve"> used for building web applications and APIs</w:t>
      </w:r>
      <w:r w:rsidR="001D1A38">
        <w:t>.</w:t>
      </w:r>
    </w:p>
    <w:p w:rsidR="001077EA" w:rsidRDefault="0097410E" w:rsidP="00DE2911">
      <w:r>
        <w:t xml:space="preserve">MongoDB is </w:t>
      </w:r>
      <w:r w:rsidR="005076D2">
        <w:t xml:space="preserve">a database that is used when </w:t>
      </w:r>
      <w:r w:rsidR="008628A4">
        <w:t>the database requires a lot o</w:t>
      </w:r>
      <w:r w:rsidR="00EB3F53">
        <w:t>f insertions</w:t>
      </w:r>
      <w:r w:rsidR="00330AAA">
        <w:t xml:space="preserve"> </w:t>
      </w:r>
      <w:r w:rsidR="00EB3F53">
        <w:t xml:space="preserve"> </w:t>
      </w:r>
      <w:r w:rsidR="00330AAA">
        <w:t>,</w:t>
      </w:r>
      <w:r w:rsidR="00EB3F53">
        <w:t xml:space="preserve">and lesser querying .It is widely used in cloud computing environments </w:t>
      </w:r>
      <w:r w:rsidR="00583AF6">
        <w:t>because of reliability even in unrealiable environments.</w:t>
      </w:r>
      <w:r w:rsidR="00814BAB">
        <w:t>It is also highly scalable.</w:t>
      </w:r>
    </w:p>
    <w:p w:rsidR="00FE628D" w:rsidRDefault="00AB358B" w:rsidP="00DE2911">
      <w:r>
        <w:t xml:space="preserve">We are developing </w:t>
      </w:r>
      <w:r w:rsidR="00105249">
        <w:t xml:space="preserve">this on the REST Architecture </w:t>
      </w:r>
      <w:r w:rsidR="00D527B1">
        <w:t>which uses HTTP concepts for requests.</w:t>
      </w:r>
    </w:p>
    <w:p w:rsidR="00821BB8" w:rsidRDefault="004033F0" w:rsidP="00DE2911">
      <w:r>
        <w:t>HTML,Javascript,Bootstrap,Ajax are used at the client side</w:t>
      </w:r>
      <w:r w:rsidR="00821BB8">
        <w:t>.</w:t>
      </w:r>
    </w:p>
    <w:p w:rsidR="00AB3348" w:rsidRDefault="00AB3348" w:rsidP="00DE2911"/>
    <w:p w:rsidR="000972FE" w:rsidRDefault="001075B0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HTTP </w:t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requests </w:t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304F62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10264D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Request Type </w:t>
      </w:r>
    </w:p>
    <w:p w:rsidR="001075B0" w:rsidRPr="000972FE" w:rsidRDefault="001075B0" w:rsidP="000972FE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0972FE" w:rsidRPr="000972FE" w:rsidRDefault="000972FE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0972FE">
        <w:rPr>
          <w:rFonts w:ascii="Calibri" w:hAnsi="Calibri" w:cs="Times New Roman"/>
          <w:color w:val="000000"/>
          <w:lang w:val="en-IN"/>
        </w:rPr>
        <w:t>Create/Remove a category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  <w:r w:rsidR="007E6EE1">
        <w:rPr>
          <w:rFonts w:ascii="Calibri" w:hAnsi="Calibri" w:cs="Times New Roman"/>
          <w:color w:val="000000"/>
          <w:lang w:val="en-IN"/>
        </w:rPr>
        <w:tab/>
      </w:r>
    </w:p>
    <w:p w:rsidR="000972FE" w:rsidRPr="000972FE" w:rsidRDefault="00304F62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>
        <w:rPr>
          <w:rFonts w:ascii="Calibri" w:hAnsi="Calibri" w:cs="Corbel"/>
          <w:color w:val="000000"/>
          <w:lang w:val="en-IN"/>
        </w:rPr>
        <w:tab/>
      </w:r>
      <w:r w:rsidR="007E6EE1">
        <w:rPr>
          <w:rFonts w:ascii="Calibri" w:hAnsi="Calibri" w:cs="Corbel"/>
          <w:color w:val="000000"/>
          <w:lang w:val="en-IN"/>
        </w:rPr>
        <w:tab/>
      </w:r>
    </w:p>
    <w:p w:rsidR="00AB3348" w:rsidRPr="00974139" w:rsidRDefault="000972FE" w:rsidP="000972F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0972FE">
        <w:rPr>
          <w:rFonts w:ascii="Calibri" w:hAnsi="Calibri" w:cs="Corbel"/>
          <w:color w:val="000000"/>
          <w:lang w:val="en-IN"/>
        </w:rPr>
        <w:t>Add a book and it</w:t>
      </w:r>
      <w:bookmarkStart w:id="5" w:name="_GoBack"/>
      <w:bookmarkEnd w:id="5"/>
      <w:r w:rsidRPr="000972FE">
        <w:rPr>
          <w:rFonts w:ascii="Calibri" w:hAnsi="Calibri" w:cs="Corbel"/>
          <w:color w:val="000000"/>
          <w:lang w:val="en-IN"/>
        </w:rPr>
        <w:t>s description, price, #copies under a category</w:t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  <w:t>:</w:t>
      </w:r>
      <w:r w:rsidR="007E6EE1">
        <w:rPr>
          <w:rFonts w:ascii="Calibri" w:hAnsi="Calibri" w:cs="Corbel"/>
          <w:color w:val="000000"/>
          <w:lang w:val="en-IN"/>
        </w:rPr>
        <w:tab/>
      </w:r>
    </w:p>
    <w:p w:rsidR="00FA0527" w:rsidRPr="00FA0527" w:rsidRDefault="00FA0527" w:rsidP="00FA0527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FA0527" w:rsidRPr="00FA0527" w:rsidRDefault="00FA0527" w:rsidP="00FA0527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FA0527">
        <w:rPr>
          <w:rFonts w:ascii="Calibri" w:hAnsi="Calibri" w:cs="Corbel"/>
          <w:color w:val="000000"/>
          <w:lang w:val="en-IN"/>
        </w:rPr>
        <w:t>Query for all books in a category (query must return 10 books at a time)</w:t>
      </w:r>
      <w:r w:rsidR="00304F62">
        <w:rPr>
          <w:rFonts w:ascii="Calibri" w:hAnsi="Calibri" w:cs="Corbel"/>
          <w:color w:val="000000"/>
          <w:lang w:val="en-IN"/>
        </w:rPr>
        <w:tab/>
        <w:t>:</w:t>
      </w:r>
      <w:r w:rsidR="007E6EE1">
        <w:rPr>
          <w:rFonts w:ascii="Calibri" w:hAnsi="Calibri" w:cs="Corbel"/>
          <w:color w:val="000000"/>
          <w:lang w:val="en-IN"/>
        </w:rPr>
        <w:tab/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224FFD">
        <w:rPr>
          <w:rFonts w:ascii="Calibri" w:hAnsi="Calibri" w:cs="Times New Roman"/>
          <w:color w:val="000000"/>
          <w:lang w:val="en-IN"/>
        </w:rPr>
        <w:t>Determine the price of book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orbel"/>
          <w:color w:val="000000"/>
          <w:lang w:val="en-IN"/>
        </w:rPr>
      </w:pPr>
      <w:r w:rsidRPr="00224FFD">
        <w:rPr>
          <w:rFonts w:ascii="Calibri" w:hAnsi="Calibri" w:cs="Corbel"/>
          <w:color w:val="000000"/>
          <w:lang w:val="en-IN"/>
        </w:rPr>
        <w:t>Remove a book from the inventoryafter it is selected.</w:t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</w:r>
      <w:r w:rsidR="00304F62">
        <w:rPr>
          <w:rFonts w:ascii="Calibri" w:hAnsi="Calibri" w:cs="Corbel"/>
          <w:color w:val="000000"/>
          <w:lang w:val="en-IN"/>
        </w:rPr>
        <w:tab/>
        <w:t>:</w:t>
      </w: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224FFD" w:rsidRPr="00224FFD" w:rsidRDefault="00224FFD" w:rsidP="00224FF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224FFD">
        <w:rPr>
          <w:rFonts w:ascii="Calibri" w:hAnsi="Calibri" w:cs="Times New Roman"/>
          <w:color w:val="000000"/>
          <w:lang w:val="en-IN"/>
        </w:rPr>
        <w:t>Remove a book when it is no longer in stock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</w:p>
    <w:p w:rsidR="00974139" w:rsidRPr="00974139" w:rsidRDefault="00974139" w:rsidP="0097413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</w:p>
    <w:p w:rsidR="00DE2911" w:rsidRPr="0010264D" w:rsidRDefault="00974139" w:rsidP="0010264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Times New Roman"/>
          <w:color w:val="000000"/>
          <w:lang w:val="en-IN"/>
        </w:rPr>
      </w:pPr>
      <w:r w:rsidRPr="00974139">
        <w:rPr>
          <w:rFonts w:ascii="Calibri" w:hAnsi="Calibri" w:cs="Times New Roman"/>
          <w:color w:val="000000"/>
          <w:lang w:val="en-IN"/>
        </w:rPr>
        <w:t>Modify the price of the book</w:t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</w:r>
      <w:r w:rsidR="00304F62">
        <w:rPr>
          <w:rFonts w:ascii="Calibri" w:hAnsi="Calibri" w:cs="Times New Roman"/>
          <w:color w:val="000000"/>
          <w:lang w:val="en-IN"/>
        </w:rPr>
        <w:tab/>
        <w:t>:</w:t>
      </w:r>
    </w:p>
    <w:sectPr w:rsidR="00DE2911" w:rsidRPr="0010264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BE" w:rsidRDefault="004B5EBE">
      <w:pPr>
        <w:spacing w:before="0" w:after="0" w:line="240" w:lineRule="auto"/>
      </w:pPr>
      <w:r>
        <w:separator/>
      </w:r>
    </w:p>
  </w:endnote>
  <w:endnote w:type="continuationSeparator" w:id="0">
    <w:p w:rsidR="004B5EBE" w:rsidRDefault="004B5E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2C3" w:rsidRDefault="00F032A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5132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BE" w:rsidRDefault="004B5EBE">
      <w:pPr>
        <w:spacing w:before="0" w:after="0" w:line="240" w:lineRule="auto"/>
      </w:pPr>
      <w:r>
        <w:separator/>
      </w:r>
    </w:p>
  </w:footnote>
  <w:footnote w:type="continuationSeparator" w:id="0">
    <w:p w:rsidR="004B5EBE" w:rsidRDefault="004B5E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0MDMzMjI2NTQ2NrVQ0lEKTi0uzszPAykwqgUAOL15OCwAAAA="/>
  </w:docVars>
  <w:rsids>
    <w:rsidRoot w:val="00660EE7"/>
    <w:rsid w:val="00050052"/>
    <w:rsid w:val="000972FE"/>
    <w:rsid w:val="000D25EE"/>
    <w:rsid w:val="0010264D"/>
    <w:rsid w:val="00105249"/>
    <w:rsid w:val="001075B0"/>
    <w:rsid w:val="001077EA"/>
    <w:rsid w:val="0015132D"/>
    <w:rsid w:val="001A22C3"/>
    <w:rsid w:val="001D1A38"/>
    <w:rsid w:val="00224FFD"/>
    <w:rsid w:val="002B75CD"/>
    <w:rsid w:val="00304F62"/>
    <w:rsid w:val="003178C1"/>
    <w:rsid w:val="00330AAA"/>
    <w:rsid w:val="00350E42"/>
    <w:rsid w:val="003A5136"/>
    <w:rsid w:val="003F48F4"/>
    <w:rsid w:val="004033F0"/>
    <w:rsid w:val="004328EA"/>
    <w:rsid w:val="00457571"/>
    <w:rsid w:val="00471946"/>
    <w:rsid w:val="00483F2F"/>
    <w:rsid w:val="004B5EBE"/>
    <w:rsid w:val="004C44E8"/>
    <w:rsid w:val="005076D2"/>
    <w:rsid w:val="005779F0"/>
    <w:rsid w:val="00583AF6"/>
    <w:rsid w:val="005C7385"/>
    <w:rsid w:val="005E20C1"/>
    <w:rsid w:val="005E5EB6"/>
    <w:rsid w:val="00614CEE"/>
    <w:rsid w:val="00660EE7"/>
    <w:rsid w:val="00743C27"/>
    <w:rsid w:val="00745F25"/>
    <w:rsid w:val="0078615D"/>
    <w:rsid w:val="007E6EE1"/>
    <w:rsid w:val="00814BAB"/>
    <w:rsid w:val="0082016B"/>
    <w:rsid w:val="00821BB8"/>
    <w:rsid w:val="008628A4"/>
    <w:rsid w:val="008C5F34"/>
    <w:rsid w:val="008E43EF"/>
    <w:rsid w:val="009206B1"/>
    <w:rsid w:val="00930EEB"/>
    <w:rsid w:val="0095086B"/>
    <w:rsid w:val="0097410E"/>
    <w:rsid w:val="00974139"/>
    <w:rsid w:val="00991F6F"/>
    <w:rsid w:val="009E30D3"/>
    <w:rsid w:val="009E676E"/>
    <w:rsid w:val="009F4157"/>
    <w:rsid w:val="009F633B"/>
    <w:rsid w:val="00A451FF"/>
    <w:rsid w:val="00A56AAF"/>
    <w:rsid w:val="00AB3348"/>
    <w:rsid w:val="00AB358B"/>
    <w:rsid w:val="00B943BA"/>
    <w:rsid w:val="00C17F02"/>
    <w:rsid w:val="00C245BE"/>
    <w:rsid w:val="00C3091A"/>
    <w:rsid w:val="00C434E7"/>
    <w:rsid w:val="00CC59C4"/>
    <w:rsid w:val="00CC7B3E"/>
    <w:rsid w:val="00CE11BD"/>
    <w:rsid w:val="00D527B1"/>
    <w:rsid w:val="00D6780F"/>
    <w:rsid w:val="00DE2911"/>
    <w:rsid w:val="00E132B9"/>
    <w:rsid w:val="00EB2FAA"/>
    <w:rsid w:val="00EB3F53"/>
    <w:rsid w:val="00F032AD"/>
    <w:rsid w:val="00F33F8D"/>
    <w:rsid w:val="00FA0527"/>
    <w:rsid w:val="00F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DBF2A"/>
  <w15:chartTrackingRefBased/>
  <w15:docId w15:val="{0FC2E945-09BA-4A99-8448-92B96BD5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3348"/>
    <w:pPr>
      <w:autoSpaceDE w:val="0"/>
      <w:autoSpaceDN w:val="0"/>
      <w:adjustRightInd w:val="0"/>
      <w:spacing w:before="0"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962224-F44A-452C-9C3C-C65BDD96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375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&lt;Get Started Right Away</vt:lpstr>
      <vt:lpstr>Make It Gorgeous</vt:lpstr>
      <vt:lpstr>Give It That Finishing Touch</vt:lpstr>
      <vt:lpstr>    Add a Table of Contents</vt:lpstr>
      <vt:lpstr>    Add a Bibliography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Application</dc:title>
  <dc:subject>by ganesh bhargav ch (1PI14CS037), manoj vignesh k(1PI14CS058) m ,ahmed fouzan(1PI14CS012),H V anagh(1PI14CS039)</dc:subject>
  <dc:creator>Ganesh</dc:creator>
  <cp:keywords/>
  <cp:lastModifiedBy>Ganesh</cp:lastModifiedBy>
  <cp:revision>154</cp:revision>
  <dcterms:created xsi:type="dcterms:W3CDTF">2017-01-18T04:16:00Z</dcterms:created>
  <dcterms:modified xsi:type="dcterms:W3CDTF">2017-01-18T15:59:00Z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